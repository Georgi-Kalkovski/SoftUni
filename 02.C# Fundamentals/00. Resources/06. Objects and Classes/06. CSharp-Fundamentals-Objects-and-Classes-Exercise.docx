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5E7C3B54" w14:textId="59170FBD" w:rsidR="00416F31" w:rsidRPr="00B34D03" w:rsidRDefault="00DA474E" w:rsidP="003D7B30">
      <w:pPr>
        <w:rPr>
          <w:noProof/>
          <w:lang w:val="en-US"/>
        </w:rPr>
      </w:pPr>
      <w:r w:rsidRPr="00B34D03">
        <w:rPr>
          <w:noProof/>
          <w:lang w:val="en-US"/>
        </w:rPr>
        <w:t>Problems for exercise</w:t>
      </w:r>
      <w:r w:rsidR="003D7B30" w:rsidRPr="00B34D03">
        <w:rPr>
          <w:noProof/>
          <w:lang w:val="en-US"/>
        </w:rPr>
        <w:t xml:space="preserve"> and homework for the </w:t>
      </w:r>
      <w:hyperlink r:id="rId7" w:history="1">
        <w:r w:rsidR="00BC01F7" w:rsidRPr="00B34D03">
          <w:rPr>
            <w:rStyle w:val="Hyperlink"/>
            <w:noProof/>
            <w:lang w:val="en-US"/>
          </w:rPr>
          <w:t>"C#  Fundamentals" course @ SoftUni</w:t>
        </w:r>
      </w:hyperlink>
      <w:r w:rsidR="00B8384D" w:rsidRPr="00B34D03">
        <w:rPr>
          <w:rStyle w:val="Hyperlink"/>
          <w:noProof/>
          <w:lang w:val="en-US"/>
        </w:rPr>
        <w:br/>
      </w:r>
      <w:r w:rsidR="003D7B30" w:rsidRPr="00B34D03">
        <w:rPr>
          <w:noProof/>
          <w:lang w:val="en-US"/>
        </w:rPr>
        <w:t xml:space="preserve">You can check your solutions </w:t>
      </w:r>
      <w:r w:rsidR="00426ECA" w:rsidRPr="00B34D03">
        <w:rPr>
          <w:noProof/>
          <w:lang w:val="en-US"/>
        </w:rPr>
        <w:t xml:space="preserve">in </w:t>
      </w:r>
      <w:hyperlink r:id="rId8" w:history="1">
        <w:r w:rsidR="00426ECA"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  <w:bookmarkStart w:id="5" w:name="_GoBack"/>
            <w:bookmarkEnd w:id="5"/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CA36E" w14:textId="77777777" w:rsidR="00DA0D9A" w:rsidRDefault="00DA0D9A" w:rsidP="000743A3">
      <w:pPr>
        <w:spacing w:after="0" w:line="240" w:lineRule="auto"/>
      </w:pPr>
      <w:r>
        <w:separator/>
      </w:r>
    </w:p>
  </w:endnote>
  <w:endnote w:type="continuationSeparator" w:id="0">
    <w:p w14:paraId="2674303C" w14:textId="77777777" w:rsidR="00DA0D9A" w:rsidRDefault="00DA0D9A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36AAF" w14:textId="77777777" w:rsidR="00426ECA" w:rsidRPr="00AC77AD" w:rsidRDefault="00426ECA" w:rsidP="00426EC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190A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A615E1A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9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9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A615E1A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9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9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B06CC" w14:textId="77777777" w:rsidR="00DA0D9A" w:rsidRDefault="00DA0D9A" w:rsidP="000743A3">
      <w:pPr>
        <w:spacing w:after="0" w:line="240" w:lineRule="auto"/>
      </w:pPr>
      <w:r>
        <w:separator/>
      </w:r>
    </w:p>
  </w:footnote>
  <w:footnote w:type="continuationSeparator" w:id="0">
    <w:p w14:paraId="064B1DAF" w14:textId="77777777" w:rsidR="00DA0D9A" w:rsidRDefault="00DA0D9A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472</TotalTime>
  <Pages>5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40</cp:revision>
  <dcterms:created xsi:type="dcterms:W3CDTF">2018-07-03T07:34:00Z</dcterms:created>
  <dcterms:modified xsi:type="dcterms:W3CDTF">2019-06-18T11:27:00Z</dcterms:modified>
  <cp:category>programming, education, software engineering, software development</cp:category>
</cp:coreProperties>
</file>