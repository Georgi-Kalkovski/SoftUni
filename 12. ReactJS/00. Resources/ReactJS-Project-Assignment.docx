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4FCF56CE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2"/>
      </w:pPr>
      <w:r w:rsidRPr="00780F44">
        <w:t>Assessment Criteria</w:t>
      </w:r>
    </w:p>
    <w:p w14:paraId="7F787DF9" w14:textId="30D9928E" w:rsidR="00C67AE1" w:rsidRDefault="00C67AE1" w:rsidP="00C67AE1">
      <w:pPr>
        <w:pStyle w:val="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2"/>
      </w:pPr>
      <w:r w:rsidRPr="00780F44">
        <w:t>Submission Deadline</w:t>
      </w:r>
    </w:p>
    <w:p w14:paraId="48FF094D" w14:textId="30C9FDFB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4F497E" w:rsidRPr="00780F44">
        <w:rPr>
          <w:b/>
          <w:bCs/>
        </w:rPr>
        <w:t>1</w:t>
      </w:r>
      <w:r w:rsidR="0091688E">
        <w:rPr>
          <w:b/>
          <w:bCs/>
          <w:lang w:val="bg-BG"/>
        </w:rPr>
        <w:t>0</w:t>
      </w:r>
      <w:r w:rsidRPr="00780F44">
        <w:rPr>
          <w:b/>
        </w:rPr>
        <w:t xml:space="preserve"> </w:t>
      </w:r>
      <w:r w:rsidR="007B698A" w:rsidRPr="00780F44">
        <w:rPr>
          <w:b/>
        </w:rPr>
        <w:t>Dec</w:t>
      </w:r>
      <w:r w:rsidR="00E539FB" w:rsidRPr="00780F44">
        <w:rPr>
          <w:b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AE0ED4" w:rsidRPr="00780F44">
        <w:rPr>
          <w:b/>
        </w:rPr>
        <w:t>6</w:t>
      </w:r>
      <w:r w:rsidR="007B698A" w:rsidRPr="00780F44">
        <w:rPr>
          <w:b/>
        </w:rPr>
        <w:t xml:space="preserve"> Dec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7B698A" w:rsidRPr="00780F44">
        <w:rPr>
          <w:b/>
        </w:rPr>
        <w:t>15 Dec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 xml:space="preserve">. </w:t>
      </w:r>
      <w:r w:rsidRPr="00780F44">
        <w:rPr>
          <w:b/>
          <w:bCs/>
        </w:rPr>
        <w:t xml:space="preserve">Non-submitted projects will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be evaluated.</w:t>
      </w:r>
    </w:p>
    <w:p w14:paraId="60DB2B96" w14:textId="788729DC" w:rsidR="00FD1194" w:rsidRPr="00780F44" w:rsidRDefault="00FD1194" w:rsidP="00FD1194">
      <w:pPr>
        <w:pStyle w:val="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37AD" w14:textId="77777777" w:rsidR="00F37A8B" w:rsidRDefault="00F37A8B" w:rsidP="008068A2">
      <w:pPr>
        <w:spacing w:after="0" w:line="240" w:lineRule="auto"/>
      </w:pPr>
      <w:r>
        <w:separator/>
      </w:r>
    </w:p>
  </w:endnote>
  <w:endnote w:type="continuationSeparator" w:id="0">
    <w:p w14:paraId="769D2C8A" w14:textId="77777777" w:rsidR="00F37A8B" w:rsidRDefault="00F37A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77777777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77777777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6630" w14:textId="77777777" w:rsidR="00F37A8B" w:rsidRDefault="00F37A8B" w:rsidP="008068A2">
      <w:pPr>
        <w:spacing w:after="0" w:line="240" w:lineRule="auto"/>
      </w:pPr>
      <w:r>
        <w:separator/>
      </w:r>
    </w:p>
  </w:footnote>
  <w:footnote w:type="continuationSeparator" w:id="0">
    <w:p w14:paraId="7332D015" w14:textId="77777777" w:rsidR="00F37A8B" w:rsidRDefault="00F37A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3A2C"/>
    <w:rsid w:val="00192692"/>
    <w:rsid w:val="001A6728"/>
    <w:rsid w:val="001C1FCD"/>
    <w:rsid w:val="001D2464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C60FE"/>
    <w:rsid w:val="00AC77AD"/>
    <w:rsid w:val="00AD3214"/>
    <w:rsid w:val="00AE05D3"/>
    <w:rsid w:val="00AE0ED4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296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Боряна Димитрова</cp:lastModifiedBy>
  <cp:revision>37</cp:revision>
  <cp:lastPrinted>2015-10-26T22:35:00Z</cp:lastPrinted>
  <dcterms:created xsi:type="dcterms:W3CDTF">2021-03-01T12:49:00Z</dcterms:created>
  <dcterms:modified xsi:type="dcterms:W3CDTF">2021-11-02T09:02:00Z</dcterms:modified>
  <cp:category>programming, education, software engineering, software development</cp:category>
</cp:coreProperties>
</file>